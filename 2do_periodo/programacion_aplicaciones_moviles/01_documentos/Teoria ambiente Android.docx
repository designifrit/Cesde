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DD" w:rsidRPr="006A39DD" w:rsidRDefault="006A39DD" w:rsidP="006A39DD">
      <w:pPr>
        <w:pStyle w:val="Ttulo2"/>
        <w:spacing w:before="0" w:line="240" w:lineRule="auto"/>
        <w:ind w:firstLine="0"/>
        <w:jc w:val="center"/>
        <w:rPr>
          <w:color w:val="auto"/>
        </w:rPr>
      </w:pPr>
      <w:r w:rsidRPr="006A39DD">
        <w:rPr>
          <w:color w:val="auto"/>
        </w:rPr>
        <w:t>CENTRO DE ESTUDIOS ESPECIALIZADOS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jc w:val="center"/>
        <w:rPr>
          <w:color w:val="auto"/>
        </w:rPr>
      </w:pPr>
      <w:r w:rsidRPr="006A39DD">
        <w:rPr>
          <w:color w:val="auto"/>
        </w:rPr>
        <w:t>COMFAMA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jc w:val="center"/>
        <w:rPr>
          <w:color w:val="auto"/>
        </w:rPr>
      </w:pPr>
      <w:r w:rsidRPr="006A39DD">
        <w:rPr>
          <w:color w:val="auto"/>
        </w:rPr>
        <w:t>ESCUELA DE DESARROLLO EMPRESARIAL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jc w:val="center"/>
        <w:rPr>
          <w:color w:val="auto"/>
        </w:rPr>
      </w:pPr>
      <w:r w:rsidRPr="006A39DD">
        <w:rPr>
          <w:color w:val="auto"/>
        </w:rPr>
        <w:t>TECNICO EN DESARROLLO DE SOFTWARE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>Profesor: Freddy Moscoso Ceballos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jc w:val="center"/>
        <w:rPr>
          <w:color w:val="auto"/>
        </w:rPr>
      </w:pPr>
      <w:r w:rsidRPr="006A39DD">
        <w:rPr>
          <w:color w:val="auto"/>
        </w:rPr>
        <w:t>Android Studio</w:t>
      </w:r>
    </w:p>
    <w:p w:rsid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Default="00C90DA3" w:rsidP="00C90DA3">
      <w:pPr>
        <w:pStyle w:val="Ttulo2"/>
        <w:spacing w:before="0" w:line="240" w:lineRule="auto"/>
        <w:ind w:firstLine="0"/>
        <w:jc w:val="both"/>
        <w:rPr>
          <w:color w:val="auto"/>
        </w:rPr>
      </w:pPr>
      <w:r>
        <w:rPr>
          <w:color w:val="auto"/>
        </w:rPr>
        <w:t xml:space="preserve">Es </w:t>
      </w:r>
      <w:r w:rsidR="006A39DD" w:rsidRPr="006A39DD">
        <w:rPr>
          <w:color w:val="auto"/>
        </w:rPr>
        <w:t xml:space="preserve">el entorno de desarrollo integrado oficial para el desarrollo de apps </w:t>
      </w: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  <w:r>
        <w:rPr>
          <w:color w:val="auto"/>
        </w:rPr>
        <w:t>S</w:t>
      </w:r>
      <w:r w:rsidR="006A39DD" w:rsidRPr="006A39DD">
        <w:rPr>
          <w:color w:val="auto"/>
        </w:rPr>
        <w:t>e divide en dos partes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>Diseño (Activity_main.xml)</w:t>
      </w: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 xml:space="preserve">En la ventana </w:t>
      </w:r>
      <w:proofErr w:type="spellStart"/>
      <w:r w:rsidRPr="006A39DD">
        <w:rPr>
          <w:color w:val="auto"/>
        </w:rPr>
        <w:t>projects</w:t>
      </w:r>
      <w:proofErr w:type="spellEnd"/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noProof/>
          <w:color w:val="auto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1B76EE9" wp14:editId="75268116">
            <wp:simplePos x="0" y="0"/>
            <wp:positionH relativeFrom="column">
              <wp:posOffset>1958340</wp:posOffset>
            </wp:positionH>
            <wp:positionV relativeFrom="paragraph">
              <wp:posOffset>175260</wp:posOffset>
            </wp:positionV>
            <wp:extent cx="3086100" cy="29241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31BC8" wp14:editId="00BDC311">
                <wp:simplePos x="0" y="0"/>
                <wp:positionH relativeFrom="column">
                  <wp:posOffset>1177290</wp:posOffset>
                </wp:positionH>
                <wp:positionV relativeFrom="paragraph">
                  <wp:posOffset>187325</wp:posOffset>
                </wp:positionV>
                <wp:extent cx="1485900" cy="781050"/>
                <wp:effectExtent l="0" t="0" r="7620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AB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92.7pt;margin-top:14.75pt;width:117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6A39DD">
        <w:rPr>
          <w:color w:val="auto"/>
        </w:rPr>
        <w:t>Lenguaje Java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>Los diseños (</w:t>
      </w:r>
      <w:proofErr w:type="spellStart"/>
      <w:r w:rsidRPr="006A39DD">
        <w:rPr>
          <w:color w:val="auto"/>
        </w:rPr>
        <w:t>Xml</w:t>
      </w:r>
      <w:proofErr w:type="spellEnd"/>
      <w:r w:rsidRPr="006A39DD">
        <w:rPr>
          <w:color w:val="auto"/>
        </w:rPr>
        <w:t>)</w:t>
      </w:r>
    </w:p>
    <w:p w:rsidR="006A39DD" w:rsidRPr="006A39DD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11CE0" wp14:editId="5EED6B9B">
                <wp:simplePos x="0" y="0"/>
                <wp:positionH relativeFrom="column">
                  <wp:posOffset>1453515</wp:posOffset>
                </wp:positionH>
                <wp:positionV relativeFrom="paragraph">
                  <wp:posOffset>19050</wp:posOffset>
                </wp:positionV>
                <wp:extent cx="1390650" cy="1171575"/>
                <wp:effectExtent l="0" t="0" r="7620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3C9A" id="Conector recto de flecha 5" o:spid="_x0000_s1026" type="#_x0000_t32" style="position:absolute;margin-left:114.45pt;margin-top:1.5pt;width:109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>El diseño se divide en dos partes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6016C" wp14:editId="79B161CD">
                <wp:simplePos x="0" y="0"/>
                <wp:positionH relativeFrom="column">
                  <wp:posOffset>3129916</wp:posOffset>
                </wp:positionH>
                <wp:positionV relativeFrom="paragraph">
                  <wp:posOffset>210185</wp:posOffset>
                </wp:positionV>
                <wp:extent cx="514350" cy="438150"/>
                <wp:effectExtent l="0" t="0" r="7620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D3CD" id="Conector recto de flecha 9" o:spid="_x0000_s1026" type="#_x0000_t32" style="position:absolute;margin-left:246.45pt;margin-top:16.55pt;width:40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6A39DD">
        <w:rPr>
          <w:color w:val="auto"/>
        </w:rPr>
        <w:tab/>
      </w:r>
      <w:r w:rsidRPr="006A39DD">
        <w:rPr>
          <w:color w:val="auto"/>
        </w:rPr>
        <w:tab/>
      </w:r>
      <w:r w:rsidRPr="006A39DD">
        <w:rPr>
          <w:color w:val="auto"/>
        </w:rPr>
        <w:tab/>
      </w:r>
      <w:r w:rsidRPr="006A39DD">
        <w:rPr>
          <w:color w:val="auto"/>
        </w:rPr>
        <w:tab/>
      </w:r>
      <w:r w:rsidRPr="006A39DD">
        <w:rPr>
          <w:color w:val="auto"/>
        </w:rPr>
        <w:tab/>
      </w:r>
      <w:r w:rsidRPr="006A39DD">
        <w:rPr>
          <w:color w:val="auto"/>
        </w:rPr>
        <w:tab/>
        <w:t>Diseño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noProof/>
          <w:color w:val="auto"/>
          <w:lang w:val="es-ES"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43815</wp:posOffset>
            </wp:positionV>
            <wp:extent cx="2733675" cy="8858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9DD" w:rsidRPr="006A39DD">
        <w:rPr>
          <w:color w:val="auto"/>
        </w:rPr>
        <w:tab/>
      </w:r>
      <w:r w:rsidR="006A39DD" w:rsidRPr="006A39DD">
        <w:rPr>
          <w:color w:val="auto"/>
        </w:rPr>
        <w:tab/>
        <w:t xml:space="preserve"> </w:t>
      </w: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1DFF3" wp14:editId="53F92519">
                <wp:simplePos x="0" y="0"/>
                <wp:positionH relativeFrom="column">
                  <wp:posOffset>1205865</wp:posOffset>
                </wp:positionH>
                <wp:positionV relativeFrom="paragraph">
                  <wp:posOffset>45720</wp:posOffset>
                </wp:positionV>
                <wp:extent cx="1466850" cy="723900"/>
                <wp:effectExtent l="0" t="38100" r="5715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8119" id="Conector recto de flecha 10" o:spid="_x0000_s1026" type="#_x0000_t32" style="position:absolute;margin-left:94.95pt;margin-top:3.6pt;width:115.5pt;height:5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 xml:space="preserve">Código </w:t>
      </w:r>
      <w:proofErr w:type="spellStart"/>
      <w:r w:rsidR="00C90DA3">
        <w:rPr>
          <w:color w:val="auto"/>
        </w:rPr>
        <w:t>Xml</w:t>
      </w:r>
      <w:proofErr w:type="spellEnd"/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C90DA3">
      <w:pPr>
        <w:pStyle w:val="Ttulo2"/>
        <w:spacing w:before="0" w:line="240" w:lineRule="auto"/>
        <w:ind w:firstLine="0"/>
        <w:jc w:val="both"/>
        <w:rPr>
          <w:color w:val="auto"/>
        </w:rPr>
      </w:pPr>
      <w:r w:rsidRPr="006A39DD">
        <w:rPr>
          <w:color w:val="auto"/>
        </w:rPr>
        <w:t>Nota: Que el diseño y el código esta relacionados, es decir lo que se haga en uno se refleja inmediatamente en el otro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>Ventana de componentes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ED321" wp14:editId="7BF67EAA">
                <wp:simplePos x="0" y="0"/>
                <wp:positionH relativeFrom="column">
                  <wp:posOffset>653415</wp:posOffset>
                </wp:positionH>
                <wp:positionV relativeFrom="paragraph">
                  <wp:posOffset>153669</wp:posOffset>
                </wp:positionV>
                <wp:extent cx="1866900" cy="600075"/>
                <wp:effectExtent l="0" t="0" r="95250" b="666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9C8E" id="Conector recto de flecha 6" o:spid="_x0000_s1026" type="#_x0000_t32" style="position:absolute;margin-left:51.45pt;margin-top:12.1pt;width:147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6A39DD">
        <w:rPr>
          <w:noProof/>
          <w:color w:val="auto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3A662C41" wp14:editId="7CBC940C">
            <wp:simplePos x="0" y="0"/>
            <wp:positionH relativeFrom="column">
              <wp:posOffset>2386965</wp:posOffset>
            </wp:positionH>
            <wp:positionV relativeFrom="paragraph">
              <wp:posOffset>108585</wp:posOffset>
            </wp:positionV>
            <wp:extent cx="2209800" cy="22288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9DD">
        <w:rPr>
          <w:color w:val="auto"/>
        </w:rPr>
        <w:t>Textos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899C7" wp14:editId="3880463A">
                <wp:simplePos x="0" y="0"/>
                <wp:positionH relativeFrom="column">
                  <wp:posOffset>843915</wp:posOffset>
                </wp:positionH>
                <wp:positionV relativeFrom="paragraph">
                  <wp:posOffset>175260</wp:posOffset>
                </wp:positionV>
                <wp:extent cx="1676400" cy="542925"/>
                <wp:effectExtent l="0" t="0" r="95250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AAE6" id="Conector recto de flecha 7" o:spid="_x0000_s1026" type="#_x0000_t32" style="position:absolute;margin-left:66.45pt;margin-top:13.8pt;width:132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6A39DD">
        <w:rPr>
          <w:color w:val="auto"/>
        </w:rPr>
        <w:t>Botones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2FE3B" wp14:editId="6FAFEB22">
                <wp:simplePos x="0" y="0"/>
                <wp:positionH relativeFrom="column">
                  <wp:posOffset>1605915</wp:posOffset>
                </wp:positionH>
                <wp:positionV relativeFrom="paragraph">
                  <wp:posOffset>132715</wp:posOffset>
                </wp:positionV>
                <wp:extent cx="971550" cy="552450"/>
                <wp:effectExtent l="0" t="0" r="7620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820D" id="Conector recto de flecha 11" o:spid="_x0000_s1026" type="#_x0000_t32" style="position:absolute;margin-left:126.45pt;margin-top:10.45pt;width:76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6A39DD">
        <w:rPr>
          <w:color w:val="auto"/>
        </w:rPr>
        <w:t>Contenedores (</w:t>
      </w:r>
      <w:proofErr w:type="spellStart"/>
      <w:r w:rsidRPr="006A39DD">
        <w:rPr>
          <w:color w:val="auto"/>
        </w:rPr>
        <w:t>Layout</w:t>
      </w:r>
      <w:proofErr w:type="spellEnd"/>
      <w:r w:rsidRPr="006A39DD">
        <w:rPr>
          <w:color w:val="auto"/>
        </w:rPr>
        <w:t>)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C90DA3">
      <w:pPr>
        <w:pStyle w:val="Ttulo2"/>
        <w:spacing w:before="0" w:line="240" w:lineRule="auto"/>
        <w:ind w:firstLine="0"/>
        <w:jc w:val="both"/>
        <w:rPr>
          <w:color w:val="auto"/>
        </w:rPr>
      </w:pPr>
      <w:r w:rsidRPr="006A39DD">
        <w:rPr>
          <w:color w:val="auto"/>
        </w:rPr>
        <w:t xml:space="preserve">Nota: Recordar que una actividad tiene un largo 729 </w:t>
      </w:r>
      <w:proofErr w:type="spellStart"/>
      <w:r w:rsidRPr="006A39DD">
        <w:rPr>
          <w:color w:val="auto"/>
        </w:rPr>
        <w:t>dp</w:t>
      </w:r>
      <w:proofErr w:type="spellEnd"/>
      <w:r w:rsidRPr="006A39DD">
        <w:rPr>
          <w:color w:val="auto"/>
        </w:rPr>
        <w:t xml:space="preserve">, ancho es 409 </w:t>
      </w:r>
      <w:proofErr w:type="spellStart"/>
      <w:r w:rsidRPr="006A39DD">
        <w:rPr>
          <w:color w:val="auto"/>
        </w:rPr>
        <w:t>dp</w:t>
      </w:r>
      <w:proofErr w:type="spellEnd"/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>Principales objetos</w:t>
      </w:r>
    </w:p>
    <w:p w:rsidR="00C90DA3" w:rsidRDefault="00C90DA3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Pr="006A39DD" w:rsidRDefault="006A39DD" w:rsidP="00C90DA3">
      <w:pPr>
        <w:pStyle w:val="Ttulo2"/>
        <w:spacing w:before="0" w:line="240" w:lineRule="auto"/>
        <w:ind w:firstLine="0"/>
        <w:jc w:val="both"/>
        <w:rPr>
          <w:color w:val="auto"/>
        </w:rPr>
      </w:pPr>
      <w:proofErr w:type="spellStart"/>
      <w:r w:rsidRPr="006A39DD">
        <w:rPr>
          <w:color w:val="auto"/>
        </w:rPr>
        <w:t>Linearlayout</w:t>
      </w:r>
      <w:proofErr w:type="spellEnd"/>
      <w:r w:rsidRPr="006A39DD">
        <w:rPr>
          <w:color w:val="auto"/>
        </w:rPr>
        <w:t xml:space="preserve"> (</w:t>
      </w:r>
      <w:r w:rsidR="00C90DA3" w:rsidRPr="006A39DD">
        <w:rPr>
          <w:color w:val="auto"/>
        </w:rPr>
        <w:t>horizontal) Los</w:t>
      </w:r>
      <w:r w:rsidR="00C90DA3">
        <w:rPr>
          <w:color w:val="auto"/>
        </w:rPr>
        <w:t xml:space="preserve"> objetos quedan lado a lado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39DD" w:rsidRPr="006A39DD" w:rsidTr="00AB21B8">
        <w:tc>
          <w:tcPr>
            <w:tcW w:w="2942" w:type="dxa"/>
          </w:tcPr>
          <w:p w:rsidR="006A39DD" w:rsidRPr="006A39DD" w:rsidRDefault="006A39DD" w:rsidP="006A39DD">
            <w:pPr>
              <w:pStyle w:val="Ttulo2"/>
              <w:spacing w:before="0"/>
              <w:outlineLvl w:val="1"/>
              <w:rPr>
                <w:color w:val="auto"/>
              </w:rPr>
            </w:pPr>
            <w:r w:rsidRPr="006A39DD">
              <w:rPr>
                <w:color w:val="auto"/>
              </w:rPr>
              <w:t xml:space="preserve">    </w:t>
            </w:r>
          </w:p>
        </w:tc>
        <w:tc>
          <w:tcPr>
            <w:tcW w:w="2943" w:type="dxa"/>
          </w:tcPr>
          <w:p w:rsidR="006A39DD" w:rsidRPr="006A39DD" w:rsidRDefault="006A39DD" w:rsidP="006A39DD">
            <w:pPr>
              <w:pStyle w:val="Ttulo2"/>
              <w:spacing w:before="0"/>
              <w:outlineLvl w:val="1"/>
              <w:rPr>
                <w:color w:val="auto"/>
              </w:rPr>
            </w:pPr>
          </w:p>
        </w:tc>
        <w:tc>
          <w:tcPr>
            <w:tcW w:w="2943" w:type="dxa"/>
          </w:tcPr>
          <w:p w:rsidR="006A39DD" w:rsidRPr="006A39DD" w:rsidRDefault="006A39DD" w:rsidP="006A39DD">
            <w:pPr>
              <w:pStyle w:val="Ttulo2"/>
              <w:spacing w:before="0"/>
              <w:outlineLvl w:val="1"/>
              <w:rPr>
                <w:color w:val="auto"/>
              </w:rPr>
            </w:pPr>
          </w:p>
        </w:tc>
      </w:tr>
    </w:tbl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 xml:space="preserve"> </w:t>
      </w:r>
    </w:p>
    <w:p w:rsidR="006A39DD" w:rsidRPr="006A39DD" w:rsidRDefault="006A39DD" w:rsidP="00C90DA3">
      <w:pPr>
        <w:pStyle w:val="Ttulo2"/>
        <w:spacing w:before="0" w:line="240" w:lineRule="auto"/>
        <w:ind w:firstLine="0"/>
        <w:jc w:val="both"/>
        <w:rPr>
          <w:color w:val="auto"/>
        </w:rPr>
      </w:pPr>
      <w:proofErr w:type="spellStart"/>
      <w:r w:rsidRPr="006A39DD">
        <w:rPr>
          <w:color w:val="auto"/>
        </w:rPr>
        <w:t>Linearlayout</w:t>
      </w:r>
      <w:proofErr w:type="spellEnd"/>
      <w:r w:rsidRPr="006A39DD">
        <w:rPr>
          <w:color w:val="auto"/>
        </w:rPr>
        <w:t xml:space="preserve"> (</w:t>
      </w:r>
      <w:r w:rsidR="00C90DA3" w:rsidRPr="006A39DD">
        <w:rPr>
          <w:color w:val="auto"/>
        </w:rPr>
        <w:t>Vertical) Los</w:t>
      </w:r>
      <w:r w:rsidR="00C90DA3">
        <w:rPr>
          <w:color w:val="auto"/>
        </w:rPr>
        <w:t xml:space="preserve"> objetos quedan uno debajo del otro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39DD" w:rsidRPr="006A39DD" w:rsidTr="00AB21B8">
        <w:tc>
          <w:tcPr>
            <w:tcW w:w="8828" w:type="dxa"/>
          </w:tcPr>
          <w:p w:rsidR="006A39DD" w:rsidRPr="006A39DD" w:rsidRDefault="006A39DD" w:rsidP="006A39DD">
            <w:pPr>
              <w:pStyle w:val="Ttulo2"/>
              <w:spacing w:before="0"/>
              <w:outlineLvl w:val="1"/>
              <w:rPr>
                <w:color w:val="auto"/>
              </w:rPr>
            </w:pPr>
          </w:p>
        </w:tc>
      </w:tr>
      <w:tr w:rsidR="006A39DD" w:rsidRPr="006A39DD" w:rsidTr="00AB21B8">
        <w:tc>
          <w:tcPr>
            <w:tcW w:w="8828" w:type="dxa"/>
          </w:tcPr>
          <w:p w:rsidR="006A39DD" w:rsidRPr="006A39DD" w:rsidRDefault="006A39DD" w:rsidP="006A39DD">
            <w:pPr>
              <w:pStyle w:val="Ttulo2"/>
              <w:spacing w:before="0"/>
              <w:outlineLvl w:val="1"/>
              <w:rPr>
                <w:color w:val="auto"/>
              </w:rPr>
            </w:pPr>
          </w:p>
        </w:tc>
      </w:tr>
      <w:tr w:rsidR="006A39DD" w:rsidRPr="006A39DD" w:rsidTr="00AB21B8">
        <w:tc>
          <w:tcPr>
            <w:tcW w:w="8828" w:type="dxa"/>
          </w:tcPr>
          <w:p w:rsidR="006A39DD" w:rsidRPr="006A39DD" w:rsidRDefault="006A39DD" w:rsidP="006A39DD">
            <w:pPr>
              <w:pStyle w:val="Ttulo2"/>
              <w:spacing w:before="0"/>
              <w:outlineLvl w:val="1"/>
              <w:rPr>
                <w:color w:val="auto"/>
              </w:rPr>
            </w:pPr>
          </w:p>
        </w:tc>
      </w:tr>
    </w:tbl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</w:p>
    <w:p w:rsidR="006A39DD" w:rsidRDefault="006A39DD" w:rsidP="00C90DA3">
      <w:pPr>
        <w:pStyle w:val="Ttulo2"/>
        <w:spacing w:before="0" w:line="240" w:lineRule="auto"/>
        <w:ind w:firstLine="0"/>
        <w:jc w:val="both"/>
        <w:rPr>
          <w:color w:val="auto"/>
        </w:rPr>
      </w:pPr>
      <w:proofErr w:type="spellStart"/>
      <w:r w:rsidRPr="006A39DD">
        <w:rPr>
          <w:color w:val="auto"/>
        </w:rPr>
        <w:t>PlainText</w:t>
      </w:r>
      <w:proofErr w:type="spellEnd"/>
      <w:r w:rsidRPr="006A39DD">
        <w:rPr>
          <w:color w:val="auto"/>
        </w:rPr>
        <w:t xml:space="preserve"> (</w:t>
      </w:r>
      <w:proofErr w:type="spellStart"/>
      <w:proofErr w:type="gramStart"/>
      <w:r w:rsidR="00C90DA3" w:rsidRPr="006A39DD">
        <w:rPr>
          <w:color w:val="auto"/>
        </w:rPr>
        <w:t>EditText</w:t>
      </w:r>
      <w:proofErr w:type="spellEnd"/>
      <w:r w:rsidR="00C90DA3" w:rsidRPr="006A39DD">
        <w:rPr>
          <w:color w:val="auto"/>
        </w:rPr>
        <w:t xml:space="preserve">)  </w:t>
      </w:r>
      <w:r w:rsidRPr="006A39DD">
        <w:rPr>
          <w:color w:val="auto"/>
        </w:rPr>
        <w:t>cajas</w:t>
      </w:r>
      <w:proofErr w:type="gramEnd"/>
      <w:r w:rsidRPr="006A39DD">
        <w:rPr>
          <w:color w:val="auto"/>
        </w:rPr>
        <w:t xml:space="preserve"> de texto para ingresar información (</w:t>
      </w:r>
      <w:r w:rsidR="00C90DA3" w:rsidRPr="006A39DD">
        <w:rPr>
          <w:color w:val="auto"/>
        </w:rPr>
        <w:t>Texto</w:t>
      </w:r>
      <w:r w:rsidRPr="006A39DD">
        <w:rPr>
          <w:color w:val="auto"/>
        </w:rPr>
        <w:t>)</w:t>
      </w:r>
    </w:p>
    <w:p w:rsidR="00C90DA3" w:rsidRPr="00C90DA3" w:rsidRDefault="00C90DA3" w:rsidP="00C90DA3"/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proofErr w:type="spellStart"/>
      <w:r w:rsidRPr="006A39DD">
        <w:rPr>
          <w:color w:val="auto"/>
        </w:rPr>
        <w:t>TextView</w:t>
      </w:r>
      <w:proofErr w:type="spellEnd"/>
      <w:r w:rsidRPr="006A39DD">
        <w:rPr>
          <w:color w:val="auto"/>
        </w:rPr>
        <w:t xml:space="preserve"> Etiquetas para mostrar información (</w:t>
      </w:r>
      <w:proofErr w:type="spellStart"/>
      <w:r w:rsidRPr="006A39DD">
        <w:rPr>
          <w:color w:val="auto"/>
        </w:rPr>
        <w:t>Label</w:t>
      </w:r>
      <w:proofErr w:type="spellEnd"/>
      <w:r w:rsidRPr="006A39DD">
        <w:rPr>
          <w:color w:val="auto"/>
        </w:rPr>
        <w:t>)</w:t>
      </w:r>
    </w:p>
    <w:p w:rsidR="00C90DA3" w:rsidRDefault="00C90DA3" w:rsidP="00C90DA3">
      <w:pPr>
        <w:pStyle w:val="Ttulo2"/>
        <w:spacing w:before="0" w:line="240" w:lineRule="auto"/>
        <w:ind w:firstLine="0"/>
        <w:jc w:val="both"/>
        <w:rPr>
          <w:color w:val="auto"/>
        </w:rPr>
      </w:pPr>
    </w:p>
    <w:p w:rsidR="006A39DD" w:rsidRDefault="006A39DD" w:rsidP="00C90DA3">
      <w:pPr>
        <w:pStyle w:val="Ttulo2"/>
        <w:spacing w:before="0" w:line="240" w:lineRule="auto"/>
        <w:ind w:firstLine="0"/>
        <w:jc w:val="both"/>
        <w:rPr>
          <w:color w:val="auto"/>
        </w:rPr>
      </w:pPr>
      <w:proofErr w:type="spellStart"/>
      <w:r w:rsidRPr="006A39DD">
        <w:rPr>
          <w:color w:val="auto"/>
        </w:rPr>
        <w:t>Button</w:t>
      </w:r>
      <w:proofErr w:type="spellEnd"/>
      <w:r w:rsidRPr="006A39DD">
        <w:rPr>
          <w:color w:val="auto"/>
        </w:rPr>
        <w:t xml:space="preserve"> Operaciones (</w:t>
      </w:r>
      <w:proofErr w:type="spellStart"/>
      <w:r w:rsidRPr="006A39DD">
        <w:rPr>
          <w:color w:val="auto"/>
        </w:rPr>
        <w:t>Button</w:t>
      </w:r>
      <w:proofErr w:type="spellEnd"/>
      <w:r w:rsidRPr="006A39DD">
        <w:rPr>
          <w:color w:val="auto"/>
        </w:rPr>
        <w:t>) y se les debe asociar un evento (</w:t>
      </w:r>
      <w:proofErr w:type="spellStart"/>
      <w:r w:rsidRPr="006A39DD">
        <w:rPr>
          <w:color w:val="auto"/>
        </w:rPr>
        <w:t>onClick</w:t>
      </w:r>
      <w:proofErr w:type="spellEnd"/>
      <w:r w:rsidRPr="006A39DD">
        <w:rPr>
          <w:color w:val="auto"/>
        </w:rPr>
        <w:t>)</w:t>
      </w:r>
    </w:p>
    <w:p w:rsidR="008E6D87" w:rsidRDefault="008E6D87" w:rsidP="008E6D87"/>
    <w:p w:rsidR="008E6D87" w:rsidRPr="006A39DD" w:rsidRDefault="008E6D87" w:rsidP="008E6D87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>Propiedades importantes</w:t>
      </w:r>
      <w:r>
        <w:rPr>
          <w:color w:val="auto"/>
        </w:rPr>
        <w:t xml:space="preserve"> de los objetos</w:t>
      </w:r>
    </w:p>
    <w:p w:rsidR="008E6D87" w:rsidRPr="002D7A9B" w:rsidRDefault="008E6D87" w:rsidP="008E6D87">
      <w:pPr>
        <w:pStyle w:val="Ttulo2"/>
        <w:spacing w:before="0" w:line="240" w:lineRule="auto"/>
        <w:ind w:firstLine="0"/>
        <w:rPr>
          <w:color w:val="auto"/>
        </w:rPr>
      </w:pPr>
    </w:p>
    <w:p w:rsidR="008E6D87" w:rsidRPr="006A39DD" w:rsidRDefault="008E6D87" w:rsidP="008E6D87">
      <w:pPr>
        <w:pStyle w:val="Ttulo2"/>
        <w:spacing w:before="0" w:line="240" w:lineRule="auto"/>
        <w:ind w:firstLine="0"/>
        <w:rPr>
          <w:color w:val="auto"/>
        </w:rPr>
      </w:pPr>
      <w:r w:rsidRPr="002D7A9B">
        <w:rPr>
          <w:color w:val="auto"/>
        </w:rPr>
        <w:t xml:space="preserve">            </w:t>
      </w:r>
      <w:proofErr w:type="spellStart"/>
      <w:r w:rsidRPr="002D7A9B">
        <w:rPr>
          <w:color w:val="auto"/>
        </w:rPr>
        <w:t>android:i</w:t>
      </w:r>
      <w:r w:rsidRPr="006A39DD">
        <w:rPr>
          <w:color w:val="auto"/>
        </w:rPr>
        <w:t>d</w:t>
      </w:r>
      <w:proofErr w:type="spellEnd"/>
      <w:r w:rsidRPr="006A39DD">
        <w:rPr>
          <w:color w:val="auto"/>
        </w:rPr>
        <w:t xml:space="preserve">   </w:t>
      </w:r>
      <w:r w:rsidRPr="006A39DD">
        <w:rPr>
          <w:color w:val="auto"/>
        </w:rPr>
        <w:sym w:font="Wingdings" w:char="F0E0"/>
      </w:r>
      <w:r w:rsidRPr="006A39DD">
        <w:rPr>
          <w:color w:val="auto"/>
        </w:rPr>
        <w:t xml:space="preserve"> Nombre del objeto</w:t>
      </w:r>
    </w:p>
    <w:p w:rsidR="008E6D87" w:rsidRPr="006A39DD" w:rsidRDefault="008E6D87" w:rsidP="008E6D87">
      <w:pPr>
        <w:pStyle w:val="Ttulo2"/>
        <w:spacing w:before="0" w:line="240" w:lineRule="auto"/>
        <w:ind w:firstLine="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proofErr w:type="gramStart"/>
      <w:r w:rsidRPr="002D7A9B">
        <w:rPr>
          <w:color w:val="auto"/>
        </w:rPr>
        <w:t>android:layout</w:t>
      </w:r>
      <w:proofErr w:type="gramEnd"/>
      <w:r w:rsidRPr="002D7A9B">
        <w:rPr>
          <w:color w:val="auto"/>
        </w:rPr>
        <w:t>_width</w:t>
      </w:r>
      <w:proofErr w:type="spellEnd"/>
      <w:r w:rsidRPr="006A39DD">
        <w:rPr>
          <w:color w:val="auto"/>
        </w:rPr>
        <w:t xml:space="preserve">  ancho del objeto</w:t>
      </w:r>
    </w:p>
    <w:p w:rsidR="008E6D87" w:rsidRPr="006A39DD" w:rsidRDefault="008E6D87" w:rsidP="008E6D87">
      <w:pPr>
        <w:pStyle w:val="Ttulo2"/>
        <w:spacing w:before="0" w:line="240" w:lineRule="auto"/>
        <w:ind w:firstLine="0"/>
        <w:rPr>
          <w:color w:val="auto"/>
        </w:rPr>
      </w:pPr>
      <w:r>
        <w:rPr>
          <w:color w:val="auto"/>
        </w:rPr>
        <w:tab/>
        <w:t xml:space="preserve">   </w:t>
      </w:r>
      <w:proofErr w:type="spellStart"/>
      <w:proofErr w:type="gramStart"/>
      <w:r w:rsidRPr="002D7A9B">
        <w:rPr>
          <w:color w:val="auto"/>
        </w:rPr>
        <w:t>android:layout</w:t>
      </w:r>
      <w:proofErr w:type="gramEnd"/>
      <w:r w:rsidRPr="002D7A9B">
        <w:rPr>
          <w:color w:val="auto"/>
        </w:rPr>
        <w:t>_height</w:t>
      </w:r>
      <w:proofErr w:type="spellEnd"/>
      <w:r w:rsidRPr="006A39DD">
        <w:rPr>
          <w:color w:val="auto"/>
        </w:rPr>
        <w:t xml:space="preserve">   largo del objeto</w:t>
      </w:r>
    </w:p>
    <w:p w:rsidR="008E6D87" w:rsidRPr="006A39DD" w:rsidRDefault="008E6D87" w:rsidP="008E6D87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ab/>
      </w:r>
      <w:r>
        <w:rPr>
          <w:color w:val="auto"/>
        </w:rPr>
        <w:t xml:space="preserve">   </w:t>
      </w:r>
      <w:proofErr w:type="spellStart"/>
      <w:proofErr w:type="gramStart"/>
      <w:r w:rsidRPr="002D7A9B">
        <w:rPr>
          <w:color w:val="auto"/>
        </w:rPr>
        <w:t>android:textSize</w:t>
      </w:r>
      <w:proofErr w:type="spellEnd"/>
      <w:proofErr w:type="gramEnd"/>
      <w:r w:rsidRPr="006A39DD">
        <w:rPr>
          <w:color w:val="auto"/>
        </w:rPr>
        <w:t xml:space="preserve">    tamaño de la fuente</w:t>
      </w:r>
    </w:p>
    <w:p w:rsidR="008E6D87" w:rsidRPr="006A39DD" w:rsidRDefault="008E6D87" w:rsidP="008E6D87">
      <w:pPr>
        <w:pStyle w:val="Ttulo2"/>
        <w:spacing w:before="0" w:line="240" w:lineRule="auto"/>
        <w:ind w:firstLine="0"/>
        <w:rPr>
          <w:color w:val="auto"/>
        </w:rPr>
      </w:pPr>
      <w:r w:rsidRPr="006A39DD">
        <w:rPr>
          <w:color w:val="auto"/>
        </w:rPr>
        <w:tab/>
      </w:r>
      <w:r>
        <w:rPr>
          <w:color w:val="auto"/>
        </w:rPr>
        <w:t xml:space="preserve">   </w:t>
      </w:r>
      <w:proofErr w:type="spellStart"/>
      <w:proofErr w:type="gramStart"/>
      <w:r w:rsidRPr="002D7A9B">
        <w:rPr>
          <w:color w:val="auto"/>
        </w:rPr>
        <w:t>android:gravity</w:t>
      </w:r>
      <w:proofErr w:type="spellEnd"/>
      <w:proofErr w:type="gramEnd"/>
      <w:r w:rsidRPr="006A39DD">
        <w:rPr>
          <w:color w:val="auto"/>
        </w:rPr>
        <w:t xml:space="preserve">     alineamiento</w:t>
      </w:r>
    </w:p>
    <w:p w:rsidR="008E6D87" w:rsidRPr="006A39DD" w:rsidRDefault="008E6D87" w:rsidP="008E6D87">
      <w:pPr>
        <w:pStyle w:val="Ttulo2"/>
        <w:spacing w:before="0" w:line="240" w:lineRule="auto"/>
        <w:ind w:firstLine="0"/>
        <w:rPr>
          <w:color w:val="auto"/>
        </w:rPr>
      </w:pPr>
      <w:r>
        <w:rPr>
          <w:color w:val="auto"/>
        </w:rPr>
        <w:tab/>
        <w:t xml:space="preserve">   </w:t>
      </w:r>
      <w:proofErr w:type="spellStart"/>
      <w:r w:rsidRPr="002D7A9B">
        <w:rPr>
          <w:color w:val="auto"/>
        </w:rPr>
        <w:t>android:text</w:t>
      </w:r>
      <w:proofErr w:type="spellEnd"/>
      <w:r w:rsidRPr="006A39DD">
        <w:rPr>
          <w:color w:val="auto"/>
        </w:rPr>
        <w:t xml:space="preserve">    título del objeto</w:t>
      </w:r>
    </w:p>
    <w:p w:rsidR="008E6D87" w:rsidRPr="006A39DD" w:rsidRDefault="008E6D87" w:rsidP="008E6D87">
      <w:pPr>
        <w:pStyle w:val="Ttulo2"/>
        <w:spacing w:before="0" w:line="240" w:lineRule="auto"/>
        <w:ind w:firstLine="0"/>
        <w:rPr>
          <w:color w:val="auto"/>
        </w:rPr>
      </w:pPr>
      <w:r>
        <w:rPr>
          <w:color w:val="auto"/>
        </w:rPr>
        <w:t xml:space="preserve">           </w:t>
      </w:r>
      <w:proofErr w:type="spellStart"/>
      <w:proofErr w:type="gramStart"/>
      <w:r>
        <w:rPr>
          <w:color w:val="auto"/>
        </w:rPr>
        <w:t>a</w:t>
      </w:r>
      <w:r w:rsidRPr="006A39DD">
        <w:rPr>
          <w:color w:val="auto"/>
        </w:rPr>
        <w:t>ndroid:hint</w:t>
      </w:r>
      <w:proofErr w:type="spellEnd"/>
      <w:proofErr w:type="gramEnd"/>
      <w:r w:rsidRPr="006A39DD">
        <w:rPr>
          <w:color w:val="auto"/>
        </w:rPr>
        <w:t xml:space="preserve">=””   Marca de agua en los </w:t>
      </w:r>
      <w:proofErr w:type="spellStart"/>
      <w:r w:rsidRPr="006A39DD">
        <w:rPr>
          <w:color w:val="auto"/>
        </w:rPr>
        <w:t>TextView</w:t>
      </w:r>
      <w:proofErr w:type="spellEnd"/>
    </w:p>
    <w:p w:rsidR="008E6D87" w:rsidRPr="006A39DD" w:rsidRDefault="008E6D87" w:rsidP="008E6D87">
      <w:pPr>
        <w:pStyle w:val="Ttulo2"/>
        <w:spacing w:before="0" w:line="240" w:lineRule="auto"/>
        <w:ind w:firstLine="708"/>
        <w:rPr>
          <w:color w:val="auto"/>
        </w:rPr>
      </w:pPr>
      <w:r>
        <w:rPr>
          <w:color w:val="auto"/>
        </w:rPr>
        <w:t xml:space="preserve">   </w:t>
      </w:r>
      <w:r w:rsidRPr="006A39DD">
        <w:rPr>
          <w:color w:val="auto"/>
        </w:rPr>
        <w:t>Programación en Java (Android)</w:t>
      </w:r>
    </w:p>
    <w:p w:rsidR="006A39DD" w:rsidRPr="006A39DD" w:rsidRDefault="006A39DD" w:rsidP="006A39DD">
      <w:pPr>
        <w:pStyle w:val="Ttulo2"/>
        <w:spacing w:before="0" w:line="240" w:lineRule="auto"/>
        <w:ind w:firstLine="0"/>
        <w:rPr>
          <w:color w:val="auto"/>
        </w:rPr>
      </w:pPr>
      <w:bookmarkStart w:id="0" w:name="_GoBack"/>
      <w:bookmarkEnd w:id="0"/>
    </w:p>
    <w:sectPr w:rsidR="006A39DD" w:rsidRPr="006A39DD" w:rsidSect="00171F38"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86D" w:rsidRDefault="001D386D" w:rsidP="008367C1">
      <w:r>
        <w:separator/>
      </w:r>
    </w:p>
  </w:endnote>
  <w:endnote w:type="continuationSeparator" w:id="0">
    <w:p w:rsidR="001D386D" w:rsidRDefault="001D386D" w:rsidP="0083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Alternates ExLight">
    <w:panose1 w:val="000003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86D" w:rsidRDefault="001D386D" w:rsidP="008367C1">
      <w:r>
        <w:separator/>
      </w:r>
    </w:p>
  </w:footnote>
  <w:footnote w:type="continuationSeparator" w:id="0">
    <w:p w:rsidR="001D386D" w:rsidRDefault="001D386D" w:rsidP="00836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6A3" w:rsidRDefault="00881234" w:rsidP="008367C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 wp14:anchorId="35F9CD25" wp14:editId="06EA1ED6">
          <wp:simplePos x="0" y="0"/>
          <wp:positionH relativeFrom="column">
            <wp:posOffset>-1090010</wp:posOffset>
          </wp:positionH>
          <wp:positionV relativeFrom="paragraph">
            <wp:posOffset>-449580</wp:posOffset>
          </wp:positionV>
          <wp:extent cx="7777656" cy="10063701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F38" w:rsidRDefault="00881234" w:rsidP="008367C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1" allowOverlap="1" wp14:anchorId="7FB956AE" wp14:editId="38E5C75B">
          <wp:simplePos x="0" y="0"/>
          <wp:positionH relativeFrom="page">
            <wp:align>left</wp:align>
          </wp:positionH>
          <wp:positionV relativeFrom="paragraph">
            <wp:posOffset>-424745</wp:posOffset>
          </wp:positionV>
          <wp:extent cx="7746124" cy="10022901"/>
          <wp:effectExtent l="0" t="0" r="762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0724F"/>
    <w:multiLevelType w:val="hybridMultilevel"/>
    <w:tmpl w:val="3CD4D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DD"/>
    <w:rsid w:val="00034436"/>
    <w:rsid w:val="000476A3"/>
    <w:rsid w:val="00050889"/>
    <w:rsid w:val="00171F38"/>
    <w:rsid w:val="001D386D"/>
    <w:rsid w:val="00377691"/>
    <w:rsid w:val="0038071A"/>
    <w:rsid w:val="003871C8"/>
    <w:rsid w:val="003A3333"/>
    <w:rsid w:val="003A632D"/>
    <w:rsid w:val="0045550D"/>
    <w:rsid w:val="004D0DFF"/>
    <w:rsid w:val="005961F4"/>
    <w:rsid w:val="005C3FC1"/>
    <w:rsid w:val="005E0280"/>
    <w:rsid w:val="00620651"/>
    <w:rsid w:val="006304A9"/>
    <w:rsid w:val="006A3864"/>
    <w:rsid w:val="006A39DD"/>
    <w:rsid w:val="007A591B"/>
    <w:rsid w:val="008367C1"/>
    <w:rsid w:val="00881234"/>
    <w:rsid w:val="008E6D87"/>
    <w:rsid w:val="00901FC6"/>
    <w:rsid w:val="0091627F"/>
    <w:rsid w:val="009B57D2"/>
    <w:rsid w:val="00B244A1"/>
    <w:rsid w:val="00B81659"/>
    <w:rsid w:val="00C90DA3"/>
    <w:rsid w:val="00CD3A6B"/>
    <w:rsid w:val="00D12F3B"/>
    <w:rsid w:val="00DC3012"/>
    <w:rsid w:val="00EB14AC"/>
    <w:rsid w:val="00EE131E"/>
    <w:rsid w:val="00EF6649"/>
    <w:rsid w:val="00F06AEF"/>
    <w:rsid w:val="00F4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7D835"/>
  <w15:chartTrackingRefBased/>
  <w15:docId w15:val="{45060E04-4292-404F-88D9-18852338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D"/>
  </w:style>
  <w:style w:type="paragraph" w:styleId="Ttulo1">
    <w:name w:val="heading 1"/>
    <w:basedOn w:val="Normal"/>
    <w:next w:val="Normal"/>
    <w:link w:val="Ttulo1Car"/>
    <w:uiPriority w:val="9"/>
    <w:qFormat/>
    <w:rsid w:val="009B57D2"/>
    <w:pPr>
      <w:keepNext/>
      <w:keepLines/>
      <w:spacing w:before="240" w:after="0" w:line="360" w:lineRule="auto"/>
      <w:ind w:firstLine="709"/>
      <w:jc w:val="center"/>
      <w:outlineLvl w:val="0"/>
    </w:pPr>
    <w:rPr>
      <w:rFonts w:ascii="Montserrat SemiBold" w:eastAsiaTheme="majorEastAsia" w:hAnsi="Montserrat SemiBold" w:cstheme="majorBidi"/>
      <w:b/>
      <w:color w:val="EE2B7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7D2"/>
    <w:pPr>
      <w:keepNext/>
      <w:keepLines/>
      <w:spacing w:before="40" w:after="0" w:line="360" w:lineRule="auto"/>
      <w:ind w:firstLine="709"/>
      <w:outlineLvl w:val="1"/>
    </w:pPr>
    <w:rPr>
      <w:rFonts w:ascii="Montserrat SemiBold" w:eastAsiaTheme="majorEastAsia" w:hAnsi="Montserrat SemiBold" w:cstheme="majorBidi"/>
      <w:b/>
      <w:color w:val="EE2B7B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  <w:ind w:firstLine="709"/>
    </w:pPr>
    <w:rPr>
      <w:rFonts w:ascii="Montserrat Alternates ExLight" w:hAnsi="Montserrat Alternates ExLight"/>
      <w:sz w:val="26"/>
      <w:szCs w:val="40"/>
    </w:r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  <w:ind w:firstLine="709"/>
    </w:pPr>
    <w:rPr>
      <w:rFonts w:ascii="Montserrat Alternates ExLight" w:hAnsi="Montserrat Alternates ExLight"/>
      <w:sz w:val="26"/>
      <w:szCs w:val="4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34"/>
    <w:qFormat/>
    <w:rsid w:val="00F4153D"/>
    <w:pPr>
      <w:spacing w:line="360" w:lineRule="auto"/>
      <w:ind w:left="720" w:firstLine="709"/>
      <w:contextualSpacing/>
    </w:pPr>
    <w:rPr>
      <w:rFonts w:ascii="Montserrat Alternates ExLight" w:hAnsi="Montserrat Alternates ExLight"/>
      <w:sz w:val="26"/>
      <w:szCs w:val="40"/>
    </w:r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  <w:style w:type="character" w:customStyle="1" w:styleId="Ttulo1Car">
    <w:name w:val="Título 1 Car"/>
    <w:basedOn w:val="Fuentedeprrafopredeter"/>
    <w:link w:val="Ttulo1"/>
    <w:uiPriority w:val="9"/>
    <w:rsid w:val="009B57D2"/>
    <w:rPr>
      <w:rFonts w:ascii="Montserrat SemiBold" w:eastAsiaTheme="majorEastAsia" w:hAnsi="Montserrat SemiBold" w:cstheme="majorBidi"/>
      <w:b/>
      <w:color w:val="EE2B7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57D2"/>
    <w:rPr>
      <w:rFonts w:ascii="Montserrat SemiBold" w:eastAsiaTheme="majorEastAsia" w:hAnsi="Montserrat SemiBold" w:cstheme="majorBidi"/>
      <w:b/>
      <w:color w:val="EE2B7B"/>
      <w:sz w:val="28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39DD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6A3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dy%20M\Music\Informacion%20submodulos%20Cesde%202%202020\Plantilla%20para%20PDF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F455B-C054-4824-A8AC-47D8E004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PDF.dotx</Template>
  <TotalTime>0</TotalTime>
  <Pages>3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Freddy M</cp:lastModifiedBy>
  <cp:revision>2</cp:revision>
  <cp:lastPrinted>2020-07-27T13:31:00Z</cp:lastPrinted>
  <dcterms:created xsi:type="dcterms:W3CDTF">2020-09-23T20:45:00Z</dcterms:created>
  <dcterms:modified xsi:type="dcterms:W3CDTF">2020-09-23T20:45:00Z</dcterms:modified>
</cp:coreProperties>
</file>